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313"/>
        <w:tblW w:w="4951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FF3124" w:rsidRPr="00FF3124" w14:paraId="4FB75A01" w14:textId="77777777" w:rsidTr="0072088E">
        <w:trPr>
          <w:trHeight w:val="993"/>
        </w:trPr>
        <w:tc>
          <w:tcPr>
            <w:tcW w:w="3798" w:type="dxa"/>
            <w:gridSpan w:val="2"/>
            <w:vAlign w:val="center"/>
          </w:tcPr>
          <w:p w14:paraId="135BD2C0" w14:textId="1BC7F0CD" w:rsidR="0072088E" w:rsidRPr="00FF3124" w:rsidRDefault="00FC1310" w:rsidP="0072088E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drawing>
                <wp:inline distT="0" distB="0" distL="0" distR="0" wp14:anchorId="606DB127" wp14:editId="6C08AF0C">
                  <wp:extent cx="1737360" cy="2280424"/>
                  <wp:effectExtent l="0" t="0" r="0" b="5715"/>
                  <wp:docPr id="7281653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16536" name="Picture 728165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910" cy="2355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44B0D715" w14:textId="77777777" w:rsidR="0072088E" w:rsidRPr="00FF3124" w:rsidRDefault="0072088E" w:rsidP="0072088E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137" w:type="dxa"/>
            <w:vMerge w:val="restart"/>
          </w:tcPr>
          <w:p w14:paraId="4F381778" w14:textId="77777777" w:rsidR="0072088E" w:rsidRPr="00FF3124" w:rsidRDefault="0072088E" w:rsidP="0072088E">
            <w:pPr>
              <w:pStyle w:val="Title"/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>saiduzzaman sifat</w:t>
            </w:r>
          </w:p>
          <w:p w14:paraId="35E94471" w14:textId="77777777" w:rsidR="0072088E" w:rsidRPr="00FF3124" w:rsidRDefault="0072088E" w:rsidP="0072088E">
            <w:pPr>
              <w:pStyle w:val="Heading1"/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>Experience</w:t>
            </w:r>
          </w:p>
          <w:p w14:paraId="47E767D0" w14:textId="5682EF46" w:rsidR="00FC1310" w:rsidRDefault="0072088E" w:rsidP="0072088E">
            <w:pPr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 xml:space="preserve">Attended so many competitions in my college. Was Patron Leader of </w:t>
            </w:r>
            <w:r w:rsidR="007C1EFD" w:rsidRPr="00FF3124">
              <w:rPr>
                <w:color w:val="000000" w:themeColor="text1"/>
              </w:rPr>
              <w:t xml:space="preserve">Ideal </w:t>
            </w:r>
            <w:r w:rsidRPr="00FF3124">
              <w:rPr>
                <w:color w:val="000000" w:themeColor="text1"/>
              </w:rPr>
              <w:t xml:space="preserve">school </w:t>
            </w:r>
            <w:r w:rsidR="007C1EFD" w:rsidRPr="00FF3124">
              <w:rPr>
                <w:color w:val="000000" w:themeColor="text1"/>
              </w:rPr>
              <w:t xml:space="preserve">&amp; college </w:t>
            </w:r>
            <w:r w:rsidRPr="00FF3124">
              <w:rPr>
                <w:color w:val="000000" w:themeColor="text1"/>
              </w:rPr>
              <w:t>scout group.</w:t>
            </w:r>
          </w:p>
          <w:p w14:paraId="51520F86" w14:textId="77777777" w:rsidR="003D09B6" w:rsidRPr="00FF3124" w:rsidRDefault="003D09B6" w:rsidP="0072088E">
            <w:pPr>
              <w:rPr>
                <w:color w:val="000000" w:themeColor="text1"/>
              </w:rPr>
            </w:pPr>
          </w:p>
          <w:p w14:paraId="23EEF7D6" w14:textId="77777777" w:rsidR="0072088E" w:rsidRPr="00FF3124" w:rsidRDefault="0072088E" w:rsidP="0072088E">
            <w:pPr>
              <w:pStyle w:val="Heading1"/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>Education</w:t>
            </w:r>
          </w:p>
          <w:p w14:paraId="21A68BE9" w14:textId="77777777" w:rsidR="0072088E" w:rsidRPr="00FF3124" w:rsidRDefault="0072088E" w:rsidP="0072088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  <w:r w:rsidRPr="00FF3124">
              <w:rPr>
                <w:b/>
                <w:bCs/>
                <w:color w:val="000000" w:themeColor="text1"/>
              </w:rPr>
              <w:t>Bachelor of Science</w:t>
            </w:r>
            <w:r w:rsidRPr="00FF3124">
              <w:rPr>
                <w:color w:val="000000" w:themeColor="text1"/>
              </w:rPr>
              <w:t>: Continuing my B.sc on Computer Science</w:t>
            </w:r>
          </w:p>
          <w:p w14:paraId="0D5221D8" w14:textId="77777777" w:rsidR="0072088E" w:rsidRPr="00FF3124" w:rsidRDefault="0072088E" w:rsidP="0072088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>and Technology (Independent University Bangladesh)</w:t>
            </w:r>
          </w:p>
          <w:p w14:paraId="22E917CA" w14:textId="77777777" w:rsidR="0072088E" w:rsidRPr="00FF3124" w:rsidRDefault="0072088E" w:rsidP="0072088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color w:val="000000" w:themeColor="text1"/>
              </w:rPr>
            </w:pPr>
          </w:p>
          <w:p w14:paraId="63425C53" w14:textId="77777777" w:rsidR="0072088E" w:rsidRPr="00FF3124" w:rsidRDefault="0072088E" w:rsidP="0072088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  <w:r w:rsidRPr="00FF3124">
              <w:rPr>
                <w:b/>
                <w:bCs/>
                <w:color w:val="000000" w:themeColor="text1"/>
              </w:rPr>
              <w:t xml:space="preserve">Higher School Certificate: </w:t>
            </w:r>
            <w:r w:rsidRPr="00FF3124">
              <w:rPr>
                <w:color w:val="000000" w:themeColor="text1"/>
              </w:rPr>
              <w:t>Got A from Dhaka College (2017-1019)</w:t>
            </w:r>
          </w:p>
          <w:p w14:paraId="03DCC1FC" w14:textId="77777777" w:rsidR="0072088E" w:rsidRPr="00FF3124" w:rsidRDefault="0072088E" w:rsidP="0072088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color w:val="000000" w:themeColor="text1"/>
              </w:rPr>
            </w:pPr>
          </w:p>
          <w:p w14:paraId="470A8E41" w14:textId="77777777" w:rsidR="0072088E" w:rsidRPr="00FF3124" w:rsidRDefault="0072088E" w:rsidP="0072088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  <w:r w:rsidRPr="00FF3124">
              <w:rPr>
                <w:b/>
                <w:bCs/>
                <w:color w:val="000000" w:themeColor="text1"/>
              </w:rPr>
              <w:t>Secondary School Certificate:</w:t>
            </w:r>
            <w:r w:rsidRPr="00FF3124">
              <w:rPr>
                <w:color w:val="000000" w:themeColor="text1"/>
              </w:rPr>
              <w:t xml:space="preserve"> Got A+ from Ideal School And</w:t>
            </w:r>
          </w:p>
          <w:p w14:paraId="7B0025CE" w14:textId="77777777" w:rsidR="0072088E" w:rsidRPr="00FF3124" w:rsidRDefault="0072088E" w:rsidP="0072088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>College.</w:t>
            </w:r>
          </w:p>
        </w:tc>
      </w:tr>
      <w:tr w:rsidR="00FF3124" w:rsidRPr="00FF3124" w14:paraId="5E009103" w14:textId="77777777" w:rsidTr="0072088E">
        <w:trPr>
          <w:trHeight w:val="737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4804B01B" w14:textId="6A054E74" w:rsidR="00FF3124" w:rsidRPr="00FF3124" w:rsidRDefault="00FF3124" w:rsidP="0072088E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76E4CA2E" w14:textId="77777777" w:rsidR="0072088E" w:rsidRPr="00FF3124" w:rsidRDefault="0072088E" w:rsidP="0072088E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422D46C3" w14:textId="77777777" w:rsidR="0072088E" w:rsidRPr="00FF3124" w:rsidRDefault="0072088E" w:rsidP="0072088E">
            <w:pPr>
              <w:widowControl w:val="0"/>
              <w:autoSpaceDE w:val="0"/>
              <w:autoSpaceDN w:val="0"/>
              <w:adjustRightInd w:val="0"/>
              <w:spacing w:after="0"/>
              <w:rPr>
                <w:color w:val="000000" w:themeColor="text1"/>
              </w:rPr>
            </w:pPr>
          </w:p>
        </w:tc>
      </w:tr>
      <w:tr w:rsidR="00FF3124" w:rsidRPr="00FF3124" w14:paraId="147E9AEA" w14:textId="77777777" w:rsidTr="0072088E">
        <w:trPr>
          <w:trHeight w:val="543"/>
        </w:trPr>
        <w:tc>
          <w:tcPr>
            <w:tcW w:w="851" w:type="dxa"/>
            <w:vAlign w:val="center"/>
          </w:tcPr>
          <w:p w14:paraId="56C808B0" w14:textId="77777777" w:rsidR="0072088E" w:rsidRPr="00FF3124" w:rsidRDefault="0072088E" w:rsidP="0072088E">
            <w:pPr>
              <w:pStyle w:val="Information"/>
              <w:rPr>
                <w:rStyle w:val="Strong"/>
                <w:b w:val="0"/>
                <w:bCs w:val="0"/>
                <w:color w:val="000000" w:themeColor="text1"/>
              </w:rPr>
            </w:pPr>
            <w:r w:rsidRPr="00FF3124">
              <w:rPr>
                <w:noProof/>
                <w:color w:val="000000" w:themeColor="text1"/>
              </w:rPr>
              <w:drawing>
                <wp:inline distT="0" distB="0" distL="0" distR="0" wp14:anchorId="7F53BAD7" wp14:editId="4A33D639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334EF63" w14:textId="77777777" w:rsidR="0072088E" w:rsidRPr="00FF3124" w:rsidRDefault="007C1EFD" w:rsidP="0072088E">
            <w:pPr>
              <w:pStyle w:val="Information"/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>Block-E, Road-01, House -23,</w:t>
            </w:r>
          </w:p>
          <w:p w14:paraId="171DFB34" w14:textId="0533C949" w:rsidR="007C1EFD" w:rsidRPr="00FF3124" w:rsidRDefault="007C1EFD" w:rsidP="0072088E">
            <w:pPr>
              <w:pStyle w:val="Information"/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>Banasree, Rampura, Dhaka - 1219</w:t>
            </w:r>
          </w:p>
        </w:tc>
        <w:tc>
          <w:tcPr>
            <w:tcW w:w="1062" w:type="dxa"/>
            <w:vMerge/>
          </w:tcPr>
          <w:p w14:paraId="743AC531" w14:textId="77777777" w:rsidR="0072088E" w:rsidRPr="00FF3124" w:rsidRDefault="0072088E" w:rsidP="0072088E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137" w:type="dxa"/>
            <w:vMerge/>
          </w:tcPr>
          <w:p w14:paraId="0DABD7B3" w14:textId="77777777" w:rsidR="0072088E" w:rsidRPr="00FF3124" w:rsidRDefault="0072088E" w:rsidP="0072088E">
            <w:pPr>
              <w:pStyle w:val="Heading1"/>
              <w:rPr>
                <w:color w:val="000000" w:themeColor="text1"/>
              </w:rPr>
            </w:pPr>
          </w:p>
        </w:tc>
      </w:tr>
      <w:tr w:rsidR="00FF3124" w:rsidRPr="00FF3124" w14:paraId="1007078C" w14:textId="77777777" w:rsidTr="0072088E">
        <w:trPr>
          <w:trHeight w:val="183"/>
        </w:trPr>
        <w:tc>
          <w:tcPr>
            <w:tcW w:w="3798" w:type="dxa"/>
            <w:gridSpan w:val="2"/>
            <w:vAlign w:val="center"/>
          </w:tcPr>
          <w:p w14:paraId="5809AEEA" w14:textId="77777777" w:rsidR="0072088E" w:rsidRPr="00FF3124" w:rsidRDefault="0072088E" w:rsidP="0072088E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062" w:type="dxa"/>
            <w:vMerge/>
          </w:tcPr>
          <w:p w14:paraId="068831C9" w14:textId="77777777" w:rsidR="0072088E" w:rsidRPr="00FF3124" w:rsidRDefault="0072088E" w:rsidP="0072088E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137" w:type="dxa"/>
            <w:vMerge/>
          </w:tcPr>
          <w:p w14:paraId="31EA9947" w14:textId="77777777" w:rsidR="0072088E" w:rsidRPr="00FF3124" w:rsidRDefault="0072088E" w:rsidP="0072088E">
            <w:pPr>
              <w:pStyle w:val="Heading1"/>
              <w:rPr>
                <w:color w:val="000000" w:themeColor="text1"/>
              </w:rPr>
            </w:pPr>
          </w:p>
        </w:tc>
      </w:tr>
      <w:tr w:rsidR="00FF3124" w:rsidRPr="00FF3124" w14:paraId="44DDC897" w14:textId="77777777" w:rsidTr="0072088E">
        <w:trPr>
          <w:trHeight w:val="624"/>
        </w:trPr>
        <w:tc>
          <w:tcPr>
            <w:tcW w:w="851" w:type="dxa"/>
            <w:vAlign w:val="center"/>
          </w:tcPr>
          <w:p w14:paraId="78B935A9" w14:textId="77777777" w:rsidR="0072088E" w:rsidRPr="00FF3124" w:rsidRDefault="0072088E" w:rsidP="0072088E">
            <w:pPr>
              <w:pStyle w:val="Information"/>
              <w:rPr>
                <w:color w:val="000000" w:themeColor="text1"/>
              </w:rPr>
            </w:pPr>
            <w:r w:rsidRPr="00FF3124">
              <w:rPr>
                <w:noProof/>
                <w:color w:val="000000" w:themeColor="text1"/>
              </w:rPr>
              <w:drawing>
                <wp:inline distT="0" distB="0" distL="0" distR="0" wp14:anchorId="41AE15F5" wp14:editId="4E8D3C42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44C9040" w14:textId="77777777" w:rsidR="0072088E" w:rsidRPr="00FF3124" w:rsidRDefault="0072088E" w:rsidP="0072088E">
            <w:pPr>
              <w:pStyle w:val="Information"/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>01956691417</w:t>
            </w:r>
          </w:p>
        </w:tc>
        <w:tc>
          <w:tcPr>
            <w:tcW w:w="1062" w:type="dxa"/>
            <w:vMerge/>
          </w:tcPr>
          <w:p w14:paraId="3846CAD5" w14:textId="77777777" w:rsidR="0072088E" w:rsidRPr="00FF3124" w:rsidRDefault="0072088E" w:rsidP="0072088E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137" w:type="dxa"/>
            <w:vMerge/>
          </w:tcPr>
          <w:p w14:paraId="0EE0104B" w14:textId="77777777" w:rsidR="0072088E" w:rsidRPr="00FF3124" w:rsidRDefault="0072088E" w:rsidP="0072088E">
            <w:pPr>
              <w:pStyle w:val="Heading1"/>
              <w:rPr>
                <w:color w:val="000000" w:themeColor="text1"/>
              </w:rPr>
            </w:pPr>
          </w:p>
        </w:tc>
      </w:tr>
      <w:tr w:rsidR="00FF3124" w:rsidRPr="00FF3124" w14:paraId="15816A7B" w14:textId="77777777" w:rsidTr="0072088E">
        <w:trPr>
          <w:trHeight w:val="183"/>
        </w:trPr>
        <w:tc>
          <w:tcPr>
            <w:tcW w:w="3798" w:type="dxa"/>
            <w:gridSpan w:val="2"/>
            <w:vAlign w:val="center"/>
          </w:tcPr>
          <w:p w14:paraId="0B651D4E" w14:textId="77777777" w:rsidR="0072088E" w:rsidRPr="00FF3124" w:rsidRDefault="0072088E" w:rsidP="0072088E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062" w:type="dxa"/>
            <w:vMerge/>
          </w:tcPr>
          <w:p w14:paraId="4121E1A6" w14:textId="77777777" w:rsidR="0072088E" w:rsidRPr="00FF3124" w:rsidRDefault="0072088E" w:rsidP="0072088E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137" w:type="dxa"/>
            <w:vMerge/>
          </w:tcPr>
          <w:p w14:paraId="4BDA6C81" w14:textId="77777777" w:rsidR="0072088E" w:rsidRPr="00FF3124" w:rsidRDefault="0072088E" w:rsidP="0072088E">
            <w:pPr>
              <w:pStyle w:val="Heading1"/>
              <w:rPr>
                <w:color w:val="000000" w:themeColor="text1"/>
              </w:rPr>
            </w:pPr>
          </w:p>
        </w:tc>
      </w:tr>
      <w:tr w:rsidR="00FF3124" w:rsidRPr="00FF3124" w14:paraId="31AD24ED" w14:textId="77777777" w:rsidTr="0072088E">
        <w:trPr>
          <w:trHeight w:val="633"/>
        </w:trPr>
        <w:tc>
          <w:tcPr>
            <w:tcW w:w="851" w:type="dxa"/>
            <w:vAlign w:val="center"/>
          </w:tcPr>
          <w:p w14:paraId="20DEAD74" w14:textId="77777777" w:rsidR="0072088E" w:rsidRPr="00FF3124" w:rsidRDefault="0072088E" w:rsidP="0072088E">
            <w:pPr>
              <w:pStyle w:val="Information"/>
              <w:rPr>
                <w:color w:val="000000" w:themeColor="text1"/>
              </w:rPr>
            </w:pPr>
            <w:r w:rsidRPr="00FF3124">
              <w:rPr>
                <w:noProof/>
                <w:color w:val="000000" w:themeColor="text1"/>
              </w:rPr>
              <w:drawing>
                <wp:inline distT="0" distB="0" distL="0" distR="0" wp14:anchorId="1B4D8B2B" wp14:editId="08E0A646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9B0FA88" w14:textId="75BA12F3" w:rsidR="0072088E" w:rsidRPr="00FF3124" w:rsidRDefault="001B031D" w:rsidP="0072088E">
            <w:pPr>
              <w:pStyle w:val="Information"/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>Sydsifat19</w:t>
            </w:r>
            <w:r w:rsidR="0072088E" w:rsidRPr="00FF3124">
              <w:rPr>
                <w:color w:val="000000" w:themeColor="text1"/>
              </w:rPr>
              <w:t>@gmail.com</w:t>
            </w:r>
          </w:p>
        </w:tc>
        <w:tc>
          <w:tcPr>
            <w:tcW w:w="1062" w:type="dxa"/>
            <w:vMerge/>
          </w:tcPr>
          <w:p w14:paraId="35880082" w14:textId="77777777" w:rsidR="0072088E" w:rsidRPr="00FF3124" w:rsidRDefault="0072088E" w:rsidP="0072088E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137" w:type="dxa"/>
            <w:vMerge/>
          </w:tcPr>
          <w:p w14:paraId="3D88518B" w14:textId="77777777" w:rsidR="0072088E" w:rsidRPr="00FF3124" w:rsidRDefault="0072088E" w:rsidP="0072088E">
            <w:pPr>
              <w:pStyle w:val="Heading1"/>
              <w:rPr>
                <w:color w:val="000000" w:themeColor="text1"/>
              </w:rPr>
            </w:pPr>
          </w:p>
        </w:tc>
      </w:tr>
      <w:tr w:rsidR="00FF3124" w:rsidRPr="00FF3124" w14:paraId="4AD2E924" w14:textId="77777777" w:rsidTr="0072088E">
        <w:trPr>
          <w:trHeight w:val="57"/>
        </w:trPr>
        <w:tc>
          <w:tcPr>
            <w:tcW w:w="3798" w:type="dxa"/>
            <w:gridSpan w:val="2"/>
            <w:vAlign w:val="center"/>
          </w:tcPr>
          <w:p w14:paraId="5A6E735C" w14:textId="77777777" w:rsidR="0072088E" w:rsidRPr="00FF3124" w:rsidRDefault="0072088E" w:rsidP="0072088E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062" w:type="dxa"/>
            <w:vMerge/>
          </w:tcPr>
          <w:p w14:paraId="5A4C7367" w14:textId="77777777" w:rsidR="0072088E" w:rsidRPr="00FF3124" w:rsidRDefault="0072088E" w:rsidP="0072088E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137" w:type="dxa"/>
            <w:vMerge/>
          </w:tcPr>
          <w:p w14:paraId="41F40E3C" w14:textId="77777777" w:rsidR="0072088E" w:rsidRPr="00FF3124" w:rsidRDefault="0072088E" w:rsidP="0072088E">
            <w:pPr>
              <w:pStyle w:val="Heading1"/>
              <w:rPr>
                <w:color w:val="000000" w:themeColor="text1"/>
              </w:rPr>
            </w:pPr>
          </w:p>
        </w:tc>
      </w:tr>
      <w:tr w:rsidR="00FF3124" w:rsidRPr="00FF3124" w14:paraId="78F7FA84" w14:textId="77777777" w:rsidTr="0072088E">
        <w:trPr>
          <w:trHeight w:val="633"/>
        </w:trPr>
        <w:tc>
          <w:tcPr>
            <w:tcW w:w="851" w:type="dxa"/>
            <w:vAlign w:val="center"/>
          </w:tcPr>
          <w:p w14:paraId="1846DFA6" w14:textId="77777777" w:rsidR="0072088E" w:rsidRPr="00FF3124" w:rsidRDefault="0072088E" w:rsidP="0072088E">
            <w:pPr>
              <w:pStyle w:val="Information"/>
              <w:rPr>
                <w:color w:val="000000" w:themeColor="text1"/>
              </w:rPr>
            </w:pPr>
            <w:r w:rsidRPr="00FF3124">
              <w:rPr>
                <w:noProof/>
                <w:color w:val="000000" w:themeColor="text1"/>
              </w:rPr>
              <w:drawing>
                <wp:inline distT="0" distB="0" distL="0" distR="0" wp14:anchorId="2D578101" wp14:editId="10FCD856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22DE66D" w14:textId="77777777" w:rsidR="0072088E" w:rsidRPr="00FF3124" w:rsidRDefault="0072088E" w:rsidP="0072088E">
            <w:pPr>
              <w:pStyle w:val="Information"/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>Fb/</w:t>
            </w:r>
            <w:proofErr w:type="spellStart"/>
            <w:r w:rsidRPr="00FF3124">
              <w:rPr>
                <w:color w:val="000000" w:themeColor="text1"/>
              </w:rPr>
              <w:t>sftsifa</w:t>
            </w:r>
            <w:r w:rsidR="00FF3124" w:rsidRPr="00FF3124">
              <w:rPr>
                <w:color w:val="000000" w:themeColor="text1"/>
              </w:rPr>
              <w:t>t</w:t>
            </w:r>
            <w:proofErr w:type="spellEnd"/>
            <w:r w:rsidR="00FF3124" w:rsidRPr="00FF3124">
              <w:rPr>
                <w:color w:val="000000" w:themeColor="text1"/>
              </w:rPr>
              <w:t xml:space="preserve">    </w:t>
            </w:r>
          </w:p>
          <w:p w14:paraId="71FEA769" w14:textId="310BBCCB" w:rsidR="00FF3124" w:rsidRPr="00FF3124" w:rsidRDefault="00FF3124" w:rsidP="0072088E">
            <w:pPr>
              <w:pStyle w:val="Information"/>
              <w:rPr>
                <w:color w:val="000000" w:themeColor="text1"/>
              </w:rPr>
            </w:pPr>
          </w:p>
        </w:tc>
        <w:tc>
          <w:tcPr>
            <w:tcW w:w="1062" w:type="dxa"/>
            <w:vMerge/>
          </w:tcPr>
          <w:p w14:paraId="51696B9E" w14:textId="77777777" w:rsidR="0072088E" w:rsidRPr="00FF3124" w:rsidRDefault="0072088E" w:rsidP="0072088E">
            <w:pPr>
              <w:pStyle w:val="Information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137" w:type="dxa"/>
            <w:vMerge/>
          </w:tcPr>
          <w:p w14:paraId="54526BA2" w14:textId="77777777" w:rsidR="0072088E" w:rsidRPr="00FF3124" w:rsidRDefault="0072088E" w:rsidP="0072088E">
            <w:pPr>
              <w:pStyle w:val="Heading1"/>
              <w:rPr>
                <w:color w:val="000000" w:themeColor="text1"/>
              </w:rPr>
            </w:pPr>
          </w:p>
        </w:tc>
      </w:tr>
      <w:tr w:rsidR="00FF3124" w:rsidRPr="00FF3124" w14:paraId="35C3EF87" w14:textId="77777777" w:rsidTr="0072088E">
        <w:trPr>
          <w:trHeight w:val="2448"/>
        </w:trPr>
        <w:tc>
          <w:tcPr>
            <w:tcW w:w="3798" w:type="dxa"/>
            <w:gridSpan w:val="2"/>
          </w:tcPr>
          <w:p w14:paraId="08661065" w14:textId="77777777" w:rsidR="00FF3124" w:rsidRPr="00FF3124" w:rsidRDefault="00FF3124" w:rsidP="00FF3124">
            <w:pPr>
              <w:pStyle w:val="Heading3"/>
              <w:rPr>
                <w:b w:val="0"/>
                <w:bCs/>
                <w:color w:val="000000" w:themeColor="text1"/>
                <w:sz w:val="24"/>
                <w:szCs w:val="22"/>
              </w:rPr>
            </w:pPr>
            <w:r w:rsidRPr="00FF3124">
              <w:rPr>
                <w:noProof/>
                <w:color w:val="000000" w:themeColor="text1"/>
              </w:rPr>
              <w:drawing>
                <wp:inline distT="0" distB="0" distL="0" distR="0" wp14:anchorId="7B8F26D9" wp14:editId="516FEF40">
                  <wp:extent cx="289560" cy="289560"/>
                  <wp:effectExtent l="0" t="0" r="0" b="0"/>
                  <wp:docPr id="7009667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96674" name="Picture 7009667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3124">
              <w:rPr>
                <w:color w:val="000000" w:themeColor="text1"/>
              </w:rPr>
              <w:t xml:space="preserve"> </w:t>
            </w:r>
            <w:r w:rsidRPr="00FF3124">
              <w:rPr>
                <w:b w:val="0"/>
                <w:bCs/>
                <w:color w:val="000000" w:themeColor="text1"/>
                <w:sz w:val="24"/>
                <w:szCs w:val="22"/>
              </w:rPr>
              <w:t xml:space="preserve"> </w:t>
            </w:r>
          </w:p>
          <w:p w14:paraId="0A86373C" w14:textId="6E107504" w:rsidR="00FF3124" w:rsidRPr="00FF3124" w:rsidRDefault="00FF3124" w:rsidP="00FF3124">
            <w:pPr>
              <w:pStyle w:val="Heading3"/>
              <w:rPr>
                <w:b w:val="0"/>
                <w:bCs/>
                <w:color w:val="000000" w:themeColor="text1"/>
              </w:rPr>
            </w:pPr>
            <w:r w:rsidRPr="00FF3124">
              <w:rPr>
                <w:b w:val="0"/>
                <w:bCs/>
                <w:color w:val="000000" w:themeColor="text1"/>
                <w:sz w:val="24"/>
                <w:szCs w:val="22"/>
              </w:rPr>
              <w:t>Sayeed Zaman Sifat</w:t>
            </w:r>
          </w:p>
          <w:p w14:paraId="4FE79C90" w14:textId="0441DEE4" w:rsidR="00FF3124" w:rsidRPr="00FF3124" w:rsidRDefault="00FF3124" w:rsidP="0072088E">
            <w:pPr>
              <w:pStyle w:val="Heading3"/>
              <w:rPr>
                <w:b w:val="0"/>
                <w:bCs/>
                <w:color w:val="000000" w:themeColor="text1"/>
              </w:rPr>
            </w:pPr>
            <w:r w:rsidRPr="00FF3124">
              <w:rPr>
                <w:noProof/>
                <w:color w:val="000000" w:themeColor="text1"/>
              </w:rPr>
              <w:drawing>
                <wp:inline distT="0" distB="0" distL="0" distR="0" wp14:anchorId="05CB0D50" wp14:editId="1C7A6BD1">
                  <wp:extent cx="266700" cy="266700"/>
                  <wp:effectExtent l="0" t="0" r="0" b="0"/>
                  <wp:docPr id="90082774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827740" name="Picture 90082774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3124">
              <w:rPr>
                <w:b w:val="0"/>
                <w:bCs/>
                <w:color w:val="000000" w:themeColor="text1"/>
              </w:rPr>
              <w:t xml:space="preserve"> </w:t>
            </w:r>
            <w:r w:rsidRPr="00FF3124">
              <w:rPr>
                <w:b w:val="0"/>
                <w:bCs/>
                <w:color w:val="000000" w:themeColor="text1"/>
                <w:sz w:val="22"/>
                <w:szCs w:val="20"/>
              </w:rPr>
              <w:t>https://github.com/sayeedsifat</w:t>
            </w:r>
          </w:p>
          <w:p w14:paraId="308F6B9E" w14:textId="2FB1C994" w:rsidR="00FF3124" w:rsidRPr="00FF3124" w:rsidRDefault="00FF3124" w:rsidP="0072088E">
            <w:pPr>
              <w:pStyle w:val="Heading3"/>
              <w:rPr>
                <w:color w:val="000000" w:themeColor="text1"/>
              </w:rPr>
            </w:pPr>
          </w:p>
          <w:p w14:paraId="5C52A3E5" w14:textId="036E1104" w:rsidR="0072088E" w:rsidRPr="00FF3124" w:rsidRDefault="0072088E" w:rsidP="0072088E">
            <w:pPr>
              <w:pStyle w:val="Heading3"/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>Objective</w:t>
            </w:r>
          </w:p>
          <w:p w14:paraId="69667177" w14:textId="3A9154C9" w:rsidR="0072088E" w:rsidRPr="00FF3124" w:rsidRDefault="0072088E" w:rsidP="0072088E">
            <w:pPr>
              <w:pStyle w:val="Information"/>
              <w:rPr>
                <w:color w:val="000000" w:themeColor="text1"/>
              </w:rPr>
            </w:pPr>
            <w:r w:rsidRPr="00FF3124">
              <w:rPr>
                <w:color w:val="000000" w:themeColor="text1"/>
              </w:rPr>
              <w:t>To make use of my interpersonal skills to achieve goals of a company that focuses on customers satisfaction and customer experience.</w:t>
            </w:r>
          </w:p>
        </w:tc>
        <w:tc>
          <w:tcPr>
            <w:tcW w:w="1062" w:type="dxa"/>
          </w:tcPr>
          <w:p w14:paraId="1A1BC3F1" w14:textId="77777777" w:rsidR="0072088E" w:rsidRPr="00FF3124" w:rsidRDefault="0072088E" w:rsidP="0072088E">
            <w:pPr>
              <w:rPr>
                <w:color w:val="000000" w:themeColor="text1"/>
              </w:rPr>
            </w:pPr>
          </w:p>
        </w:tc>
        <w:tc>
          <w:tcPr>
            <w:tcW w:w="6137" w:type="dxa"/>
            <w:vMerge/>
          </w:tcPr>
          <w:p w14:paraId="3638A2A2" w14:textId="77777777" w:rsidR="0072088E" w:rsidRPr="00FF3124" w:rsidRDefault="0072088E" w:rsidP="0072088E">
            <w:pPr>
              <w:rPr>
                <w:color w:val="000000" w:themeColor="text1"/>
              </w:rPr>
            </w:pPr>
          </w:p>
        </w:tc>
      </w:tr>
    </w:tbl>
    <w:p w14:paraId="6349351F" w14:textId="0EE4CDA5" w:rsidR="007F5B63" w:rsidRPr="00FF3124" w:rsidRDefault="007F5B63" w:rsidP="00CE1E3D">
      <w:pPr>
        <w:pStyle w:val="BodyText"/>
        <w:rPr>
          <w:color w:val="000000" w:themeColor="text1"/>
        </w:rPr>
      </w:pPr>
    </w:p>
    <w:sectPr w:rsidR="007F5B63" w:rsidRPr="00FF3124" w:rsidSect="00647A4B">
      <w:headerReference w:type="default" r:id="rId21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CAD7A" w14:textId="77777777" w:rsidR="006E7422" w:rsidRDefault="006E7422" w:rsidP="00590471">
      <w:r>
        <w:separator/>
      </w:r>
    </w:p>
  </w:endnote>
  <w:endnote w:type="continuationSeparator" w:id="0">
    <w:p w14:paraId="2E8F14E7" w14:textId="77777777" w:rsidR="006E7422" w:rsidRDefault="006E7422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06EE4" w14:textId="77777777" w:rsidR="006E7422" w:rsidRDefault="006E7422" w:rsidP="00590471">
      <w:r>
        <w:separator/>
      </w:r>
    </w:p>
  </w:footnote>
  <w:footnote w:type="continuationSeparator" w:id="0">
    <w:p w14:paraId="5EBBC856" w14:textId="77777777" w:rsidR="006E7422" w:rsidRDefault="006E7422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BD52A" w14:textId="77777777"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B9836E" wp14:editId="6DF3E6E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FBAA90E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A84F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9910">
    <w:abstractNumId w:val="5"/>
  </w:num>
  <w:num w:numId="2" w16cid:durableId="195434155">
    <w:abstractNumId w:val="6"/>
  </w:num>
  <w:num w:numId="3" w16cid:durableId="544486716">
    <w:abstractNumId w:val="4"/>
  </w:num>
  <w:num w:numId="4" w16cid:durableId="2135563249">
    <w:abstractNumId w:val="4"/>
    <w:lvlOverride w:ilvl="0">
      <w:startOverride w:val="1"/>
    </w:lvlOverride>
  </w:num>
  <w:num w:numId="5" w16cid:durableId="1577714406">
    <w:abstractNumId w:val="7"/>
  </w:num>
  <w:num w:numId="6" w16cid:durableId="1344093153">
    <w:abstractNumId w:val="3"/>
  </w:num>
  <w:num w:numId="7" w16cid:durableId="1053889224">
    <w:abstractNumId w:val="2"/>
  </w:num>
  <w:num w:numId="8" w16cid:durableId="2128890833">
    <w:abstractNumId w:val="1"/>
  </w:num>
  <w:num w:numId="9" w16cid:durableId="21898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embedSystemFonts/>
  <w:bordersDoNotSurroundHeader/>
  <w:bordersDoNotSurroundFooter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31"/>
    <w:rsid w:val="00021212"/>
    <w:rsid w:val="00060042"/>
    <w:rsid w:val="00071E84"/>
    <w:rsid w:val="000B37CD"/>
    <w:rsid w:val="000F7D04"/>
    <w:rsid w:val="00142F43"/>
    <w:rsid w:val="00150ABD"/>
    <w:rsid w:val="00165697"/>
    <w:rsid w:val="001B031D"/>
    <w:rsid w:val="001B23CA"/>
    <w:rsid w:val="001F5586"/>
    <w:rsid w:val="00222466"/>
    <w:rsid w:val="002E5E62"/>
    <w:rsid w:val="003911FB"/>
    <w:rsid w:val="003D09B6"/>
    <w:rsid w:val="00472C27"/>
    <w:rsid w:val="004779CF"/>
    <w:rsid w:val="004B4268"/>
    <w:rsid w:val="00507E82"/>
    <w:rsid w:val="00555003"/>
    <w:rsid w:val="00557B43"/>
    <w:rsid w:val="005801E5"/>
    <w:rsid w:val="00587DBA"/>
    <w:rsid w:val="00590471"/>
    <w:rsid w:val="005D01FA"/>
    <w:rsid w:val="00647A4B"/>
    <w:rsid w:val="006E7422"/>
    <w:rsid w:val="00716927"/>
    <w:rsid w:val="0072088E"/>
    <w:rsid w:val="00735D93"/>
    <w:rsid w:val="007443A0"/>
    <w:rsid w:val="007703AC"/>
    <w:rsid w:val="007C1EFD"/>
    <w:rsid w:val="007E7531"/>
    <w:rsid w:val="007F54A0"/>
    <w:rsid w:val="007F5B63"/>
    <w:rsid w:val="00846CB9"/>
    <w:rsid w:val="008472E9"/>
    <w:rsid w:val="00860F0A"/>
    <w:rsid w:val="008B1C79"/>
    <w:rsid w:val="008C2CFC"/>
    <w:rsid w:val="008F6E2E"/>
    <w:rsid w:val="00970152"/>
    <w:rsid w:val="009C2E65"/>
    <w:rsid w:val="00A35586"/>
    <w:rsid w:val="00AF6B75"/>
    <w:rsid w:val="00B6466C"/>
    <w:rsid w:val="00BE0109"/>
    <w:rsid w:val="00BF4D49"/>
    <w:rsid w:val="00C4452C"/>
    <w:rsid w:val="00C77C8C"/>
    <w:rsid w:val="00CC1AA0"/>
    <w:rsid w:val="00CE1E3D"/>
    <w:rsid w:val="00D6557B"/>
    <w:rsid w:val="00DF2F8A"/>
    <w:rsid w:val="00E90A60"/>
    <w:rsid w:val="00EB7708"/>
    <w:rsid w:val="00EE7E09"/>
    <w:rsid w:val="00F0223C"/>
    <w:rsid w:val="00F51250"/>
    <w:rsid w:val="00FA37E0"/>
    <w:rsid w:val="00FA6AE1"/>
    <w:rsid w:val="00FC1310"/>
    <w:rsid w:val="00FE7401"/>
    <w:rsid w:val="00FF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65258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resume.dotx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2021-01-11T18:05:00Z</dcterms:created>
  <dcterms:modified xsi:type="dcterms:W3CDTF">2024-06-29T17:49:00Z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